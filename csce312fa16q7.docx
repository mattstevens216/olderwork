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B2" w:rsidRDefault="00830D33">
      <w:pPr>
        <w:pStyle w:val="Title"/>
      </w:pPr>
      <w:r>
        <w:t xml:space="preserve">CSCE-312 </w:t>
      </w:r>
      <w:r w:rsidR="009967AD">
        <w:t>Quiz 7</w:t>
      </w:r>
      <w:r w:rsidR="00C64946">
        <w:t xml:space="preserve"> </w:t>
      </w:r>
      <w:r w:rsidR="009967AD">
        <w:t>[20</w:t>
      </w:r>
      <w:r w:rsidR="00F27723">
        <w:t xml:space="preserve"> points]</w:t>
      </w:r>
    </w:p>
    <w:p w:rsidR="00ED530F" w:rsidRPr="00C42ACE" w:rsidRDefault="00830D33" w:rsidP="007B43A4">
      <w:pPr>
        <w:pStyle w:val="Subtitle"/>
        <w:spacing w:before="60" w:after="360" w:line="240" w:lineRule="auto"/>
        <w:contextualSpacing/>
        <w:rPr>
          <w:b/>
          <w:color w:val="FF0000"/>
          <w:sz w:val="24"/>
        </w:rPr>
      </w:pPr>
      <w:r w:rsidRPr="00C42ACE">
        <w:rPr>
          <w:b/>
          <w:color w:val="FF0000"/>
          <w:sz w:val="24"/>
        </w:rPr>
        <w:t>csce-312</w:t>
      </w:r>
      <w:r w:rsidR="008D3346" w:rsidRPr="00C42ACE">
        <w:rPr>
          <w:b/>
          <w:color w:val="FF0000"/>
          <w:sz w:val="24"/>
        </w:rPr>
        <w:t> | </w:t>
      </w:r>
      <w:r w:rsidR="009967AD" w:rsidRPr="00C42ACE">
        <w:rPr>
          <w:b/>
          <w:color w:val="FF0000"/>
          <w:sz w:val="24"/>
        </w:rPr>
        <w:t xml:space="preserve">DUE: </w:t>
      </w:r>
      <w:r w:rsidR="00C42ACE" w:rsidRPr="00C42ACE">
        <w:rPr>
          <w:b/>
          <w:color w:val="FF0000"/>
          <w:sz w:val="24"/>
        </w:rPr>
        <w:t xml:space="preserve">tuesday </w:t>
      </w:r>
      <w:r w:rsidR="001F1D72">
        <w:rPr>
          <w:b/>
          <w:color w:val="FF0000"/>
          <w:sz w:val="24"/>
        </w:rPr>
        <w:t>Nov 29</w:t>
      </w:r>
      <w:r w:rsidR="007B43A4" w:rsidRPr="00C42ACE">
        <w:rPr>
          <w:b/>
          <w:color w:val="FF0000"/>
          <w:sz w:val="24"/>
        </w:rPr>
        <w:t>, 2016</w:t>
      </w:r>
      <w:r w:rsidR="00C42ACE" w:rsidRPr="00C42ACE">
        <w:rPr>
          <w:b/>
          <w:color w:val="FF0000"/>
          <w:sz w:val="24"/>
        </w:rPr>
        <w:t xml:space="preserve"> 11:59pm on e-campus</w:t>
      </w:r>
    </w:p>
    <w:p w:rsidR="00C64946" w:rsidRPr="00F52229" w:rsidRDefault="00C64946" w:rsidP="00C64946">
      <w:pPr>
        <w:rPr>
          <w:sz w:val="24"/>
        </w:rPr>
      </w:pPr>
      <w:r w:rsidRPr="00F52229">
        <w:rPr>
          <w:b/>
          <w:sz w:val="24"/>
        </w:rPr>
        <w:t>NAME:</w:t>
      </w:r>
      <w:r w:rsidRPr="00F52229">
        <w:rPr>
          <w:b/>
          <w:sz w:val="24"/>
        </w:rPr>
        <w:tab/>
      </w:r>
      <w:r w:rsidRPr="00F52229">
        <w:rPr>
          <w:b/>
          <w:sz w:val="24"/>
        </w:rPr>
        <w:tab/>
      </w:r>
      <w:r w:rsidRPr="00F52229">
        <w:rPr>
          <w:b/>
          <w:sz w:val="24"/>
        </w:rPr>
        <w:tab/>
      </w:r>
      <w:r w:rsidRPr="00F52229">
        <w:rPr>
          <w:b/>
          <w:sz w:val="24"/>
        </w:rPr>
        <w:tab/>
      </w:r>
      <w:r w:rsidRPr="00F52229">
        <w:rPr>
          <w:b/>
          <w:sz w:val="24"/>
        </w:rPr>
        <w:tab/>
      </w:r>
      <w:r w:rsidRPr="00F52229">
        <w:rPr>
          <w:b/>
          <w:sz w:val="24"/>
        </w:rPr>
        <w:tab/>
      </w:r>
      <w:r w:rsidRPr="00F52229">
        <w:rPr>
          <w:b/>
          <w:sz w:val="24"/>
        </w:rPr>
        <w:tab/>
      </w:r>
      <w:r w:rsidRPr="00F52229">
        <w:rPr>
          <w:b/>
          <w:sz w:val="24"/>
        </w:rPr>
        <w:tab/>
        <w:t>UIN</w:t>
      </w:r>
      <w:r w:rsidRPr="00F52229">
        <w:rPr>
          <w:sz w:val="24"/>
        </w:rPr>
        <w:t>:</w:t>
      </w:r>
    </w:p>
    <w:p w:rsidR="00624327" w:rsidRPr="00C64946" w:rsidRDefault="00624327" w:rsidP="00C64946"/>
    <w:p w:rsidR="00A25A5C" w:rsidRPr="00C64946" w:rsidRDefault="00A25A5C" w:rsidP="00C64946">
      <w:pPr>
        <w:pStyle w:val="ListParagraph"/>
        <w:ind w:left="360"/>
        <w:rPr>
          <w:sz w:val="24"/>
        </w:rPr>
      </w:pPr>
      <w:r>
        <w:rPr>
          <w:b/>
          <w:noProof/>
          <w:sz w:val="24"/>
          <w:szCs w:val="24"/>
          <w:lang w:eastAsia="en-US"/>
        </w:rPr>
        <w:drawing>
          <wp:inline distT="0" distB="0" distL="0" distR="0" wp14:anchorId="3F4E7367" wp14:editId="3FAE1820">
            <wp:extent cx="5044428" cy="3233737"/>
            <wp:effectExtent l="0" t="0" r="444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051" cy="32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A5C" w:rsidRDefault="00180884" w:rsidP="00A25A5C">
      <w:pPr>
        <w:rPr>
          <w:b/>
          <w:sz w:val="24"/>
          <w:szCs w:val="24"/>
        </w:rPr>
      </w:pPr>
      <w:r w:rsidRPr="00F52229">
        <w:rPr>
          <w:b/>
          <w:sz w:val="24"/>
          <w:szCs w:val="24"/>
        </w:rPr>
        <w:t>Question 1.</w:t>
      </w:r>
      <w:r w:rsidR="00A25A5C" w:rsidRPr="00F52229">
        <w:rPr>
          <w:b/>
          <w:sz w:val="24"/>
          <w:szCs w:val="24"/>
        </w:rPr>
        <w:t xml:space="preserve"> </w:t>
      </w:r>
      <w:r w:rsidR="00F27723">
        <w:rPr>
          <w:b/>
          <w:sz w:val="24"/>
          <w:szCs w:val="24"/>
        </w:rPr>
        <w:t xml:space="preserve">[3 points] </w:t>
      </w:r>
      <w:r w:rsidR="00A25A5C" w:rsidRPr="00F52229">
        <w:rPr>
          <w:b/>
          <w:sz w:val="24"/>
          <w:szCs w:val="24"/>
        </w:rPr>
        <w:t xml:space="preserve">Write </w:t>
      </w:r>
      <w:r w:rsidR="00F52229" w:rsidRPr="00F52229">
        <w:rPr>
          <w:b/>
          <w:sz w:val="24"/>
          <w:szCs w:val="24"/>
        </w:rPr>
        <w:t xml:space="preserve">pseudo </w:t>
      </w:r>
      <w:r w:rsidR="00A25A5C" w:rsidRPr="00F52229">
        <w:rPr>
          <w:b/>
          <w:sz w:val="24"/>
          <w:szCs w:val="24"/>
        </w:rPr>
        <w:t>VM code for the expression</w:t>
      </w:r>
      <w:r w:rsidR="00F52229" w:rsidRPr="00F52229">
        <w:rPr>
          <w:b/>
          <w:sz w:val="24"/>
          <w:szCs w:val="24"/>
        </w:rPr>
        <w:t xml:space="preserve"> z = </w:t>
      </w:r>
      <w:proofErr w:type="spellStart"/>
      <w:r w:rsidR="00F52229" w:rsidRPr="00F52229">
        <w:rPr>
          <w:b/>
          <w:sz w:val="24"/>
          <w:szCs w:val="24"/>
        </w:rPr>
        <w:t>x+y</w:t>
      </w:r>
      <w:proofErr w:type="spellEnd"/>
      <w:r w:rsidR="00F52229" w:rsidRPr="00F52229">
        <w:rPr>
          <w:b/>
          <w:sz w:val="24"/>
          <w:szCs w:val="24"/>
        </w:rPr>
        <w:t xml:space="preserve"> using stack arithmetic</w:t>
      </w:r>
      <w:r w:rsidRPr="00F52229">
        <w:rPr>
          <w:b/>
          <w:sz w:val="24"/>
          <w:szCs w:val="24"/>
        </w:rPr>
        <w:t xml:space="preserve">. </w:t>
      </w:r>
      <w:r w:rsidR="00A25A5C" w:rsidRPr="00F52229">
        <w:rPr>
          <w:b/>
          <w:sz w:val="24"/>
          <w:szCs w:val="24"/>
        </w:rPr>
        <w:t xml:space="preserve">You may assume x, y, z are stored in consecutive </w:t>
      </w:r>
      <w:r w:rsidR="00F52229" w:rsidRPr="00F52229">
        <w:rPr>
          <w:b/>
          <w:sz w:val="24"/>
          <w:szCs w:val="24"/>
        </w:rPr>
        <w:t>memory locations</w:t>
      </w:r>
      <w:r w:rsidR="00A25A5C" w:rsidRPr="00F52229">
        <w:rPr>
          <w:b/>
          <w:sz w:val="24"/>
          <w:szCs w:val="24"/>
        </w:rPr>
        <w:t xml:space="preserve">. </w:t>
      </w:r>
      <w:r w:rsidR="00F52229" w:rsidRPr="00F52229">
        <w:rPr>
          <w:b/>
          <w:sz w:val="24"/>
          <w:szCs w:val="24"/>
        </w:rPr>
        <w:t>Pseudo VM code follows VM syntax as shown above but does not list specific memory segments like static, temp, argument, etc.</w:t>
      </w:r>
    </w:p>
    <w:p w:rsidR="00332C0D" w:rsidRDefault="00332C0D" w:rsidP="00A25A5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push</w:t>
      </w:r>
      <w:proofErr w:type="gramEnd"/>
      <w:r>
        <w:rPr>
          <w:b/>
          <w:sz w:val="24"/>
          <w:szCs w:val="24"/>
        </w:rPr>
        <w:t xml:space="preserve"> x</w:t>
      </w:r>
    </w:p>
    <w:p w:rsidR="00332C0D" w:rsidRDefault="00332C0D" w:rsidP="00A25A5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push</w:t>
      </w:r>
      <w:proofErr w:type="gramEnd"/>
      <w:r>
        <w:rPr>
          <w:b/>
          <w:sz w:val="24"/>
          <w:szCs w:val="24"/>
        </w:rPr>
        <w:t xml:space="preserve"> y</w:t>
      </w:r>
    </w:p>
    <w:p w:rsidR="00332C0D" w:rsidRDefault="00332C0D" w:rsidP="00A25A5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add</w:t>
      </w:r>
      <w:proofErr w:type="gramEnd"/>
    </w:p>
    <w:p w:rsidR="00332C0D" w:rsidRPr="00F52229" w:rsidRDefault="00332C0D" w:rsidP="00A25A5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pop</w:t>
      </w:r>
      <w:proofErr w:type="gramEnd"/>
      <w:r>
        <w:rPr>
          <w:b/>
          <w:sz w:val="24"/>
          <w:szCs w:val="24"/>
        </w:rPr>
        <w:t xml:space="preserve"> z</w:t>
      </w:r>
    </w:p>
    <w:p w:rsidR="00180884" w:rsidRDefault="00180884" w:rsidP="00A25A5C">
      <w:pPr>
        <w:rPr>
          <w:b/>
          <w:sz w:val="24"/>
          <w:szCs w:val="24"/>
        </w:rPr>
      </w:pPr>
    </w:p>
    <w:p w:rsidR="00180884" w:rsidRDefault="00180884" w:rsidP="00A25A5C">
      <w:pPr>
        <w:rPr>
          <w:b/>
          <w:sz w:val="24"/>
          <w:szCs w:val="24"/>
        </w:rPr>
      </w:pPr>
    </w:p>
    <w:p w:rsidR="00180884" w:rsidRDefault="00180884" w:rsidP="00A25A5C">
      <w:pPr>
        <w:rPr>
          <w:b/>
          <w:sz w:val="24"/>
          <w:szCs w:val="24"/>
        </w:rPr>
      </w:pPr>
    </w:p>
    <w:p w:rsidR="00F52229" w:rsidRDefault="00F5222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52229" w:rsidRDefault="00F52229" w:rsidP="00A25A5C">
      <w:pPr>
        <w:rPr>
          <w:b/>
          <w:sz w:val="24"/>
          <w:szCs w:val="24"/>
        </w:rPr>
      </w:pPr>
    </w:p>
    <w:p w:rsidR="00180884" w:rsidRPr="00A82F0A" w:rsidRDefault="00180884" w:rsidP="00180884">
      <w:pPr>
        <w:rPr>
          <w:b/>
          <w:sz w:val="22"/>
          <w:szCs w:val="24"/>
        </w:rPr>
      </w:pPr>
      <w:r w:rsidRPr="00A82F0A">
        <w:rPr>
          <w:b/>
          <w:sz w:val="22"/>
          <w:szCs w:val="24"/>
        </w:rPr>
        <w:t xml:space="preserve">Question 2. </w:t>
      </w:r>
      <w:r w:rsidR="00F27723">
        <w:rPr>
          <w:b/>
          <w:sz w:val="22"/>
          <w:szCs w:val="24"/>
        </w:rPr>
        <w:t xml:space="preserve">[4 points] </w:t>
      </w:r>
      <w:r w:rsidRPr="00A82F0A">
        <w:rPr>
          <w:b/>
          <w:sz w:val="22"/>
          <w:szCs w:val="24"/>
        </w:rPr>
        <w:t xml:space="preserve">For the picture below, draw the final picture of the stack and static segments after execution of the following command sequence: </w:t>
      </w:r>
    </w:p>
    <w:p w:rsidR="00180884" w:rsidRPr="00A82F0A" w:rsidRDefault="00180884" w:rsidP="00180884">
      <w:pPr>
        <w:ind w:firstLine="720"/>
        <w:rPr>
          <w:b/>
          <w:sz w:val="22"/>
          <w:szCs w:val="24"/>
        </w:rPr>
      </w:pPr>
      <w:r w:rsidRPr="00A82F0A">
        <w:rPr>
          <w:b/>
          <w:sz w:val="22"/>
          <w:szCs w:val="24"/>
        </w:rPr>
        <w:t>push static 3</w:t>
      </w:r>
      <w:r w:rsidRPr="00A82F0A">
        <w:rPr>
          <w:b/>
          <w:sz w:val="22"/>
          <w:szCs w:val="24"/>
        </w:rPr>
        <w:br/>
      </w:r>
      <w:r w:rsidRPr="00A82F0A">
        <w:rPr>
          <w:b/>
          <w:sz w:val="22"/>
          <w:szCs w:val="24"/>
        </w:rPr>
        <w:tab/>
        <w:t>push static 0</w:t>
      </w:r>
      <w:r w:rsidRPr="00A82F0A">
        <w:rPr>
          <w:b/>
          <w:sz w:val="22"/>
          <w:szCs w:val="24"/>
        </w:rPr>
        <w:br/>
      </w:r>
      <w:r w:rsidRPr="00A82F0A">
        <w:rPr>
          <w:b/>
          <w:sz w:val="22"/>
          <w:szCs w:val="24"/>
        </w:rPr>
        <w:tab/>
        <w:t>add</w:t>
      </w:r>
      <w:r w:rsidRPr="00A82F0A">
        <w:rPr>
          <w:b/>
          <w:sz w:val="22"/>
          <w:szCs w:val="24"/>
        </w:rPr>
        <w:br/>
      </w:r>
      <w:r w:rsidRPr="00A82F0A">
        <w:rPr>
          <w:b/>
          <w:sz w:val="22"/>
          <w:szCs w:val="24"/>
        </w:rPr>
        <w:tab/>
        <w:t>pop static 1</w:t>
      </w:r>
    </w:p>
    <w:p w:rsidR="00180884" w:rsidRDefault="00332C0D" w:rsidP="0018088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Stack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180884" w:rsidRPr="00180884">
        <w:rPr>
          <w:noProof/>
          <w:lang w:eastAsia="en-US"/>
        </w:rPr>
        <w:drawing>
          <wp:inline distT="0" distB="0" distL="0" distR="0">
            <wp:extent cx="2916521" cy="17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816" cy="171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Static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332C0D" w:rsidTr="00332C0D">
        <w:tc>
          <w:tcPr>
            <w:tcW w:w="3404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121</w:t>
            </w:r>
          </w:p>
        </w:tc>
        <w:tc>
          <w:tcPr>
            <w:tcW w:w="3405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</w:p>
        </w:tc>
        <w:tc>
          <w:tcPr>
            <w:tcW w:w="3405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332C0D" w:rsidTr="00332C0D">
        <w:tc>
          <w:tcPr>
            <w:tcW w:w="3404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405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</w:p>
        </w:tc>
        <w:tc>
          <w:tcPr>
            <w:tcW w:w="3405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-527</w:t>
            </w:r>
          </w:p>
        </w:tc>
      </w:tr>
      <w:tr w:rsidR="00332C0D" w:rsidTr="00332C0D">
        <w:tc>
          <w:tcPr>
            <w:tcW w:w="3404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3405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</w:p>
        </w:tc>
        <w:tc>
          <w:tcPr>
            <w:tcW w:w="3405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332C0D" w:rsidTr="00332C0D">
        <w:tc>
          <w:tcPr>
            <w:tcW w:w="3404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Stack pointer</w:t>
            </w:r>
          </w:p>
        </w:tc>
        <w:tc>
          <w:tcPr>
            <w:tcW w:w="3405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</w:p>
        </w:tc>
        <w:tc>
          <w:tcPr>
            <w:tcW w:w="3405" w:type="dxa"/>
          </w:tcPr>
          <w:p w:rsidR="00332C0D" w:rsidRDefault="00332C0D" w:rsidP="00A25A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-532</w:t>
            </w:r>
          </w:p>
        </w:tc>
      </w:tr>
    </w:tbl>
    <w:p w:rsidR="00332C0D" w:rsidRDefault="00332C0D" w:rsidP="00A25A5C">
      <w:pPr>
        <w:rPr>
          <w:b/>
          <w:sz w:val="24"/>
          <w:szCs w:val="24"/>
        </w:rPr>
      </w:pPr>
    </w:p>
    <w:p w:rsidR="00A25A5C" w:rsidRPr="00A82F0A" w:rsidRDefault="00C64946" w:rsidP="00A25A5C">
      <w:pPr>
        <w:rPr>
          <w:b/>
          <w:sz w:val="22"/>
          <w:szCs w:val="24"/>
        </w:rPr>
      </w:pPr>
      <w:r w:rsidRPr="00A82F0A">
        <w:rPr>
          <w:b/>
          <w:sz w:val="22"/>
          <w:szCs w:val="24"/>
        </w:rPr>
        <w:t>Question 3</w:t>
      </w:r>
      <w:r w:rsidR="00A25A5C" w:rsidRPr="00A82F0A">
        <w:rPr>
          <w:b/>
          <w:sz w:val="22"/>
          <w:szCs w:val="24"/>
        </w:rPr>
        <w:t xml:space="preserve">. </w:t>
      </w:r>
      <w:r w:rsidR="009967AD">
        <w:rPr>
          <w:b/>
          <w:sz w:val="22"/>
          <w:szCs w:val="24"/>
        </w:rPr>
        <w:t>[5</w:t>
      </w:r>
      <w:r w:rsidR="00F27723">
        <w:rPr>
          <w:b/>
          <w:sz w:val="22"/>
          <w:szCs w:val="24"/>
        </w:rPr>
        <w:t xml:space="preserve"> points] </w:t>
      </w:r>
      <w:r w:rsidR="00A25A5C" w:rsidRPr="00A82F0A">
        <w:rPr>
          <w:b/>
          <w:sz w:val="22"/>
          <w:szCs w:val="24"/>
        </w:rPr>
        <w:t xml:space="preserve">Write </w:t>
      </w:r>
      <w:r w:rsidR="00624327" w:rsidRPr="00A82F0A">
        <w:rPr>
          <w:b/>
          <w:sz w:val="22"/>
          <w:szCs w:val="24"/>
        </w:rPr>
        <w:t xml:space="preserve">pseudo </w:t>
      </w:r>
      <w:r w:rsidR="00A25A5C" w:rsidRPr="00A82F0A">
        <w:rPr>
          <w:b/>
          <w:sz w:val="22"/>
          <w:szCs w:val="24"/>
        </w:rPr>
        <w:t xml:space="preserve">VM code (stack arithmetic, memory, control, and functions) for the following high-level code. </w:t>
      </w:r>
      <w:r w:rsidR="00A82F0A" w:rsidRPr="00A82F0A">
        <w:rPr>
          <w:b/>
          <w:sz w:val="22"/>
          <w:szCs w:val="24"/>
        </w:rPr>
        <w:t>Assume that divid</w:t>
      </w:r>
      <w:r w:rsidR="00A82F0A">
        <w:rPr>
          <w:b/>
          <w:sz w:val="22"/>
          <w:szCs w:val="24"/>
        </w:rPr>
        <w:t xml:space="preserve">e rounds down to an </w:t>
      </w:r>
      <w:r w:rsidR="00A82F0A" w:rsidRPr="00A82F0A">
        <w:rPr>
          <w:b/>
          <w:sz w:val="22"/>
          <w:szCs w:val="24"/>
        </w:rPr>
        <w:t>integer (for e.g. 8/3 return</w:t>
      </w:r>
      <w:r w:rsidR="00A82F0A">
        <w:rPr>
          <w:b/>
          <w:sz w:val="22"/>
          <w:szCs w:val="24"/>
        </w:rPr>
        <w:t>s</w:t>
      </w:r>
      <w:r w:rsidR="00A82F0A" w:rsidRPr="00A82F0A">
        <w:rPr>
          <w:b/>
          <w:sz w:val="22"/>
          <w:szCs w:val="24"/>
        </w:rPr>
        <w:t xml:space="preserve"> 2</w:t>
      </w:r>
      <w:r w:rsidR="00A82F0A">
        <w:rPr>
          <w:b/>
          <w:sz w:val="22"/>
          <w:szCs w:val="24"/>
        </w:rPr>
        <w:t>)</w:t>
      </w:r>
      <w:r w:rsidR="00A82F0A" w:rsidRPr="00A82F0A">
        <w:rPr>
          <w:b/>
          <w:sz w:val="22"/>
          <w:szCs w:val="24"/>
        </w:rPr>
        <w:t>.</w:t>
      </w:r>
      <w:r w:rsidR="00A82F0A">
        <w:rPr>
          <w:b/>
          <w:sz w:val="22"/>
          <w:szCs w:val="24"/>
        </w:rPr>
        <w:t xml:space="preserve"> In your VM code you will need to write </w:t>
      </w:r>
      <w:r w:rsidR="00F27723">
        <w:rPr>
          <w:b/>
          <w:sz w:val="22"/>
          <w:szCs w:val="24"/>
        </w:rPr>
        <w:t>divide and multiply functions and call them from the main program.</w:t>
      </w:r>
    </w:p>
    <w:p w:rsidR="00D6392E" w:rsidRPr="00A82F0A" w:rsidRDefault="00A25A5C" w:rsidP="00CA7768">
      <w:pPr>
        <w:ind w:left="1440"/>
        <w:rPr>
          <w:sz w:val="22"/>
        </w:rPr>
      </w:pPr>
      <w:r w:rsidRPr="00A82F0A">
        <w:rPr>
          <w:b/>
          <w:sz w:val="22"/>
          <w:szCs w:val="24"/>
        </w:rPr>
        <w:t>if (~</w:t>
      </w:r>
      <w:r w:rsidR="00F52229" w:rsidRPr="00A82F0A">
        <w:rPr>
          <w:b/>
          <w:sz w:val="22"/>
          <w:szCs w:val="24"/>
        </w:rPr>
        <w:t xml:space="preserve"> </w:t>
      </w:r>
      <w:r w:rsidRPr="00A82F0A">
        <w:rPr>
          <w:b/>
          <w:sz w:val="22"/>
          <w:szCs w:val="24"/>
        </w:rPr>
        <w:t>(a = 0))</w:t>
      </w:r>
      <w:r w:rsidR="00624327" w:rsidRPr="00A82F0A">
        <w:rPr>
          <w:b/>
          <w:sz w:val="22"/>
          <w:szCs w:val="24"/>
        </w:rPr>
        <w:t xml:space="preserve">  </w:t>
      </w:r>
      <w:r w:rsidR="00624327" w:rsidRPr="00A82F0A">
        <w:rPr>
          <w:b/>
          <w:sz w:val="22"/>
          <w:szCs w:val="24"/>
        </w:rPr>
        <w:br/>
        <w:t xml:space="preserve">      </w:t>
      </w:r>
      <w:r w:rsidR="00624327" w:rsidRPr="00A82F0A">
        <w:rPr>
          <w:b/>
          <w:sz w:val="22"/>
          <w:szCs w:val="24"/>
        </w:rPr>
        <w:tab/>
        <w:t>x = b/c</w:t>
      </w:r>
      <w:r w:rsidRPr="00A82F0A">
        <w:rPr>
          <w:b/>
          <w:sz w:val="22"/>
          <w:szCs w:val="24"/>
        </w:rPr>
        <w:br/>
        <w:t>else</w:t>
      </w:r>
      <w:r w:rsidR="00624327" w:rsidRPr="00A82F0A">
        <w:rPr>
          <w:b/>
          <w:sz w:val="22"/>
          <w:szCs w:val="24"/>
        </w:rPr>
        <w:br/>
        <w:t xml:space="preserve">      </w:t>
      </w:r>
      <w:r w:rsidR="00624327" w:rsidRPr="00A82F0A">
        <w:rPr>
          <w:b/>
          <w:sz w:val="22"/>
          <w:szCs w:val="24"/>
        </w:rPr>
        <w:tab/>
        <w:t xml:space="preserve">x = </w:t>
      </w:r>
      <w:r w:rsidR="00F52229" w:rsidRPr="00A82F0A">
        <w:rPr>
          <w:b/>
          <w:sz w:val="22"/>
          <w:szCs w:val="24"/>
        </w:rPr>
        <w:t>b*c</w:t>
      </w:r>
    </w:p>
    <w:p w:rsidR="00624327" w:rsidRDefault="00EF175A" w:rsidP="00A25A5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push</w:t>
      </w:r>
      <w:proofErr w:type="gramEnd"/>
      <w:r>
        <w:rPr>
          <w:b/>
          <w:sz w:val="24"/>
          <w:szCs w:val="24"/>
        </w:rPr>
        <w:t xml:space="preserve"> a</w:t>
      </w:r>
    </w:p>
    <w:p w:rsidR="00EF175A" w:rsidRDefault="00EF175A" w:rsidP="00A25A5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push</w:t>
      </w:r>
      <w:proofErr w:type="gramEnd"/>
      <w:r>
        <w:rPr>
          <w:b/>
          <w:sz w:val="24"/>
          <w:szCs w:val="24"/>
        </w:rPr>
        <w:t xml:space="preserve"> 0</w:t>
      </w:r>
    </w:p>
    <w:p w:rsidR="00EF175A" w:rsidRDefault="00EF175A" w:rsidP="00A25A5C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eq</w:t>
      </w:r>
      <w:proofErr w:type="spellEnd"/>
      <w:proofErr w:type="gramEnd"/>
    </w:p>
    <w:p w:rsidR="00365E14" w:rsidRDefault="00365E14" w:rsidP="00A25A5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not</w:t>
      </w:r>
      <w:proofErr w:type="gramEnd"/>
    </w:p>
    <w:p w:rsidR="00365E14" w:rsidRDefault="00EF175A" w:rsidP="00A25A5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if-</w:t>
      </w:r>
      <w:proofErr w:type="spellStart"/>
      <w:r>
        <w:rPr>
          <w:b/>
          <w:sz w:val="24"/>
          <w:szCs w:val="24"/>
        </w:rPr>
        <w:t>goto</w:t>
      </w:r>
      <w:proofErr w:type="spellEnd"/>
      <w:proofErr w:type="gramEnd"/>
      <w:r w:rsidR="00365E14">
        <w:rPr>
          <w:b/>
          <w:sz w:val="24"/>
          <w:szCs w:val="24"/>
        </w:rPr>
        <w:t xml:space="preserve"> div</w:t>
      </w:r>
      <w:r w:rsidR="00173BAF">
        <w:rPr>
          <w:b/>
          <w:sz w:val="24"/>
          <w:szCs w:val="24"/>
        </w:rPr>
        <w:t>ide</w:t>
      </w:r>
    </w:p>
    <w:p w:rsidR="00365E14" w:rsidRDefault="00365E14" w:rsidP="00A25A5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push</w:t>
      </w:r>
      <w:proofErr w:type="gramEnd"/>
      <w:r>
        <w:rPr>
          <w:b/>
          <w:sz w:val="24"/>
          <w:szCs w:val="24"/>
        </w:rPr>
        <w:t xml:space="preserve"> b</w:t>
      </w:r>
    </w:p>
    <w:p w:rsidR="00365E14" w:rsidRDefault="00365E14" w:rsidP="00A25A5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push</w:t>
      </w:r>
      <w:proofErr w:type="gramEnd"/>
      <w:r>
        <w:rPr>
          <w:b/>
          <w:sz w:val="24"/>
          <w:szCs w:val="24"/>
        </w:rPr>
        <w:t xml:space="preserve"> c</w:t>
      </w:r>
    </w:p>
    <w:p w:rsidR="00173BAF" w:rsidRDefault="00365E14" w:rsidP="00365E1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mult</w:t>
      </w:r>
      <w:proofErr w:type="spellEnd"/>
      <w:proofErr w:type="gramEnd"/>
    </w:p>
    <w:p w:rsidR="00365E14" w:rsidRDefault="00365E14" w:rsidP="00365E14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goto</w:t>
      </w:r>
      <w:proofErr w:type="spellEnd"/>
      <w:proofErr w:type="gramEnd"/>
      <w:r>
        <w:rPr>
          <w:b/>
          <w:sz w:val="24"/>
          <w:szCs w:val="24"/>
        </w:rPr>
        <w:t xml:space="preserve"> end</w:t>
      </w:r>
    </w:p>
    <w:p w:rsidR="00173BAF" w:rsidRDefault="00173BAF" w:rsidP="00365E14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divide</w:t>
      </w:r>
      <w:proofErr w:type="gramEnd"/>
      <w:r>
        <w:rPr>
          <w:b/>
          <w:sz w:val="24"/>
          <w:szCs w:val="24"/>
        </w:rPr>
        <w:t>)</w:t>
      </w:r>
    </w:p>
    <w:p w:rsidR="00365E14" w:rsidRDefault="00365E14" w:rsidP="00A25A5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push</w:t>
      </w:r>
      <w:proofErr w:type="gramEnd"/>
      <w:r>
        <w:rPr>
          <w:b/>
          <w:sz w:val="24"/>
          <w:szCs w:val="24"/>
        </w:rPr>
        <w:t xml:space="preserve"> b</w:t>
      </w:r>
    </w:p>
    <w:p w:rsidR="00365E14" w:rsidRDefault="00365E14" w:rsidP="00A25A5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push</w:t>
      </w:r>
      <w:proofErr w:type="gramEnd"/>
      <w:r>
        <w:rPr>
          <w:b/>
          <w:sz w:val="24"/>
          <w:szCs w:val="24"/>
        </w:rPr>
        <w:t xml:space="preserve"> c</w:t>
      </w:r>
    </w:p>
    <w:p w:rsidR="00365E14" w:rsidRDefault="00365E14" w:rsidP="00A25A5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div</w:t>
      </w:r>
      <w:proofErr w:type="gramEnd"/>
    </w:p>
    <w:p w:rsidR="00365E14" w:rsidRDefault="00173BAF" w:rsidP="00A25A5C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gramStart"/>
      <w:r w:rsidR="00365E14">
        <w:rPr>
          <w:b/>
          <w:sz w:val="24"/>
          <w:szCs w:val="24"/>
        </w:rPr>
        <w:t>end</w:t>
      </w:r>
      <w:proofErr w:type="gramEnd"/>
      <w:r>
        <w:rPr>
          <w:b/>
          <w:sz w:val="24"/>
          <w:szCs w:val="24"/>
        </w:rPr>
        <w:t>)</w:t>
      </w:r>
    </w:p>
    <w:p w:rsidR="00365E14" w:rsidRDefault="00365E14" w:rsidP="00A25A5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pop</w:t>
      </w:r>
      <w:proofErr w:type="gramEnd"/>
      <w:r>
        <w:rPr>
          <w:b/>
          <w:sz w:val="24"/>
          <w:szCs w:val="24"/>
        </w:rPr>
        <w:t xml:space="preserve"> x</w:t>
      </w:r>
    </w:p>
    <w:p w:rsidR="00365E14" w:rsidRDefault="00365E14" w:rsidP="00A25A5C">
      <w:pPr>
        <w:rPr>
          <w:b/>
          <w:sz w:val="24"/>
          <w:szCs w:val="24"/>
        </w:rPr>
      </w:pPr>
    </w:p>
    <w:p w:rsidR="00365E14" w:rsidRDefault="00365E14" w:rsidP="00A25A5C">
      <w:pPr>
        <w:rPr>
          <w:b/>
          <w:sz w:val="24"/>
          <w:szCs w:val="24"/>
        </w:rPr>
      </w:pPr>
    </w:p>
    <w:p w:rsidR="00624327" w:rsidRDefault="00624327" w:rsidP="00A25A5C">
      <w:pPr>
        <w:rPr>
          <w:b/>
          <w:sz w:val="24"/>
          <w:szCs w:val="24"/>
        </w:rPr>
      </w:pPr>
    </w:p>
    <w:p w:rsidR="00624327" w:rsidRDefault="00624327" w:rsidP="00A25A5C">
      <w:pPr>
        <w:rPr>
          <w:b/>
          <w:sz w:val="24"/>
          <w:szCs w:val="24"/>
        </w:rPr>
      </w:pPr>
    </w:p>
    <w:p w:rsidR="00624327" w:rsidRDefault="00624327" w:rsidP="00A25A5C">
      <w:pPr>
        <w:rPr>
          <w:b/>
          <w:sz w:val="24"/>
          <w:szCs w:val="24"/>
        </w:rPr>
      </w:pPr>
    </w:p>
    <w:p w:rsidR="00624327" w:rsidRDefault="00624327" w:rsidP="00A25A5C">
      <w:pPr>
        <w:rPr>
          <w:b/>
          <w:sz w:val="24"/>
          <w:szCs w:val="24"/>
        </w:rPr>
      </w:pPr>
    </w:p>
    <w:p w:rsidR="00CA7768" w:rsidRPr="00A82F0A" w:rsidRDefault="00F52229" w:rsidP="00CA7768">
      <w:r>
        <w:br w:type="page"/>
      </w:r>
      <w:r w:rsidR="00CA7768" w:rsidRPr="00F27723">
        <w:rPr>
          <w:b/>
          <w:sz w:val="22"/>
          <w:szCs w:val="24"/>
        </w:rPr>
        <w:lastRenderedPageBreak/>
        <w:t>Here is a reference for HACK assembly language syntax that we practiced in this course. All details are given below for references and then the questions follow.</w:t>
      </w:r>
    </w:p>
    <w:p w:rsidR="00CA7768" w:rsidRDefault="00CA7768" w:rsidP="00CA776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w:drawing>
          <wp:inline distT="0" distB="0" distL="0" distR="0" wp14:anchorId="22A89EB5" wp14:editId="39DD4AD7">
            <wp:extent cx="3374707" cy="2456153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235" cy="24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eastAsia="en-US"/>
        </w:rPr>
        <w:drawing>
          <wp:inline distT="0" distB="0" distL="0" distR="0" wp14:anchorId="798CDFB6" wp14:editId="2C6F3F81">
            <wp:extent cx="3376210" cy="26688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203" cy="267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68" w:rsidRDefault="00CA7768" w:rsidP="00CA776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US"/>
        </w:rPr>
        <w:drawing>
          <wp:inline distT="0" distB="0" distL="0" distR="0" wp14:anchorId="42E41167" wp14:editId="427C7894">
            <wp:extent cx="3875880" cy="2702008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968" cy="271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68" w:rsidRDefault="00CA7768" w:rsidP="00CA7768">
      <w:pPr>
        <w:rPr>
          <w:b/>
          <w:sz w:val="24"/>
          <w:szCs w:val="24"/>
        </w:rPr>
      </w:pPr>
    </w:p>
    <w:p w:rsidR="00CA7768" w:rsidRDefault="00CA7768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4. </w:t>
      </w:r>
      <w:r w:rsidR="00F27723">
        <w:rPr>
          <w:b/>
          <w:sz w:val="24"/>
          <w:szCs w:val="24"/>
        </w:rPr>
        <w:t xml:space="preserve">[8 points] </w:t>
      </w:r>
      <w:r>
        <w:rPr>
          <w:b/>
          <w:sz w:val="24"/>
          <w:szCs w:val="24"/>
        </w:rPr>
        <w:t>Write HACK assembly code for the following VM commands:</w:t>
      </w:r>
    </w:p>
    <w:p w:rsidR="0073385A" w:rsidRPr="00CA7768" w:rsidRDefault="00CA7768" w:rsidP="00CA7768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push constant 5</w:t>
      </w:r>
    </w:p>
    <w:p w:rsidR="0073385A" w:rsidRPr="00CA7768" w:rsidRDefault="00F27723" w:rsidP="00CA7768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sub</w:t>
      </w:r>
      <w:bookmarkStart w:id="0" w:name="_GoBack"/>
      <w:bookmarkEnd w:id="0"/>
    </w:p>
    <w:p w:rsidR="0073385A" w:rsidRDefault="004B1DE1" w:rsidP="00CA7768">
      <w:pPr>
        <w:numPr>
          <w:ilvl w:val="0"/>
          <w:numId w:val="4"/>
        </w:numPr>
        <w:rPr>
          <w:b/>
          <w:sz w:val="24"/>
          <w:szCs w:val="24"/>
        </w:rPr>
      </w:pPr>
      <w:r w:rsidRPr="00CA7768">
        <w:rPr>
          <w:b/>
          <w:sz w:val="24"/>
          <w:szCs w:val="24"/>
        </w:rPr>
        <w:t>pop local 2</w:t>
      </w:r>
    </w:p>
    <w:p w:rsidR="00CA7768" w:rsidRPr="00CA7768" w:rsidRDefault="00CA7768" w:rsidP="00CA7768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if-</w:t>
      </w:r>
      <w:proofErr w:type="spellStart"/>
      <w:r>
        <w:rPr>
          <w:b/>
          <w:sz w:val="24"/>
          <w:szCs w:val="24"/>
        </w:rPr>
        <w:t>goto</w:t>
      </w:r>
      <w:proofErr w:type="spellEnd"/>
      <w:r>
        <w:rPr>
          <w:b/>
          <w:sz w:val="24"/>
          <w:szCs w:val="24"/>
        </w:rPr>
        <w:t xml:space="preserve"> label (assume label is </w:t>
      </w:r>
      <w:r w:rsidR="00282225">
        <w:rPr>
          <w:b/>
          <w:sz w:val="24"/>
          <w:szCs w:val="24"/>
        </w:rPr>
        <w:t>at ROM location 58</w:t>
      </w:r>
      <w:r w:rsidR="00A2623E">
        <w:rPr>
          <w:b/>
          <w:sz w:val="24"/>
          <w:szCs w:val="24"/>
        </w:rPr>
        <w:t>)</w:t>
      </w:r>
    </w:p>
    <w:p w:rsidR="00EF175A" w:rsidRDefault="00EF175A" w:rsidP="00CA7768">
      <w:pPr>
        <w:rPr>
          <w:b/>
          <w:sz w:val="24"/>
          <w:szCs w:val="24"/>
        </w:rPr>
      </w:pPr>
    </w:p>
    <w:p w:rsidR="00C92479" w:rsidRDefault="00C92479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//push constant 5:</w:t>
      </w:r>
    </w:p>
    <w:p w:rsidR="00C92479" w:rsidRDefault="00D91913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@5</w:t>
      </w:r>
    </w:p>
    <w:p w:rsidR="00D91913" w:rsidRDefault="00D91913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D = A;</w:t>
      </w:r>
    </w:p>
    <w:p w:rsidR="00EF175A" w:rsidRDefault="00D91913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//sub</w:t>
      </w:r>
    </w:p>
    <w:p w:rsidR="00D91913" w:rsidRDefault="00D91913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@0</w:t>
      </w:r>
    </w:p>
    <w:p w:rsidR="00D91913" w:rsidRDefault="00D91913" w:rsidP="00CA7768">
      <w:pPr>
        <w:rPr>
          <w:b/>
          <w:sz w:val="24"/>
          <w:szCs w:val="24"/>
        </w:rPr>
      </w:pPr>
    </w:p>
    <w:p w:rsidR="00D91913" w:rsidRDefault="00D91913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//pop local 2</w:t>
      </w:r>
    </w:p>
    <w:p w:rsidR="00D91913" w:rsidRDefault="00D91913" w:rsidP="00CA7768">
      <w:pPr>
        <w:rPr>
          <w:b/>
          <w:sz w:val="24"/>
          <w:szCs w:val="24"/>
        </w:rPr>
      </w:pPr>
    </w:p>
    <w:p w:rsidR="00CA7768" w:rsidRDefault="00D91913" w:rsidP="00CA7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//if-</w:t>
      </w:r>
      <w:proofErr w:type="spellStart"/>
      <w:r>
        <w:rPr>
          <w:b/>
          <w:sz w:val="24"/>
          <w:szCs w:val="24"/>
        </w:rPr>
        <w:t>goto</w:t>
      </w:r>
      <w:proofErr w:type="spellEnd"/>
      <w:r>
        <w:rPr>
          <w:b/>
          <w:sz w:val="24"/>
          <w:szCs w:val="24"/>
        </w:rPr>
        <w:t xml:space="preserve"> label</w:t>
      </w:r>
    </w:p>
    <w:p w:rsidR="00ED530F" w:rsidRDefault="00D91913" w:rsidP="00CA7768">
      <w:r>
        <w:t>@58</w:t>
      </w:r>
    </w:p>
    <w:p w:rsidR="00D91913" w:rsidRPr="00CA7768" w:rsidRDefault="00D91913" w:rsidP="00CA7768"/>
    <w:sectPr w:rsidR="00D91913" w:rsidRPr="00CA7768" w:rsidSect="00A82F0A">
      <w:footerReference w:type="default" r:id="rId13"/>
      <w:pgSz w:w="12240" w:h="15840"/>
      <w:pgMar w:top="630" w:right="720" w:bottom="54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A35" w:rsidRDefault="00A70A35">
      <w:pPr>
        <w:spacing w:after="0" w:line="240" w:lineRule="auto"/>
      </w:pPr>
      <w:r>
        <w:separator/>
      </w:r>
    </w:p>
  </w:endnote>
  <w:endnote w:type="continuationSeparator" w:id="0">
    <w:p w:rsidR="00A70A35" w:rsidRDefault="00A7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4B2" w:rsidRDefault="008D334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43406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A35" w:rsidRDefault="00A70A35">
      <w:pPr>
        <w:spacing w:after="0" w:line="240" w:lineRule="auto"/>
      </w:pPr>
      <w:r>
        <w:separator/>
      </w:r>
    </w:p>
  </w:footnote>
  <w:footnote w:type="continuationSeparator" w:id="0">
    <w:p w:rsidR="00A70A35" w:rsidRDefault="00A70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70C3F"/>
    <w:multiLevelType w:val="hybridMultilevel"/>
    <w:tmpl w:val="E814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63FE0"/>
    <w:multiLevelType w:val="hybridMultilevel"/>
    <w:tmpl w:val="7F78C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5A1CBD"/>
    <w:multiLevelType w:val="hybridMultilevel"/>
    <w:tmpl w:val="667AE484"/>
    <w:lvl w:ilvl="0" w:tplc="587014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0E179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A09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3A3B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52A9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6250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CA05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5818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3E6D3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12C2A"/>
    <w:multiLevelType w:val="hybridMultilevel"/>
    <w:tmpl w:val="CE5E9294"/>
    <w:lvl w:ilvl="0" w:tplc="489C1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33"/>
    <w:rsid w:val="00030019"/>
    <w:rsid w:val="00057B67"/>
    <w:rsid w:val="000D7489"/>
    <w:rsid w:val="000E7042"/>
    <w:rsid w:val="00173BAF"/>
    <w:rsid w:val="00180884"/>
    <w:rsid w:val="001918F8"/>
    <w:rsid w:val="001F1D72"/>
    <w:rsid w:val="00233235"/>
    <w:rsid w:val="00282225"/>
    <w:rsid w:val="002834A3"/>
    <w:rsid w:val="00332C0D"/>
    <w:rsid w:val="00336143"/>
    <w:rsid w:val="00365E14"/>
    <w:rsid w:val="00370178"/>
    <w:rsid w:val="003B06BB"/>
    <w:rsid w:val="003B14F8"/>
    <w:rsid w:val="004307DE"/>
    <w:rsid w:val="004A7694"/>
    <w:rsid w:val="004B1DE1"/>
    <w:rsid w:val="005A378D"/>
    <w:rsid w:val="005D44B2"/>
    <w:rsid w:val="00624327"/>
    <w:rsid w:val="00636D79"/>
    <w:rsid w:val="00643406"/>
    <w:rsid w:val="006F3300"/>
    <w:rsid w:val="0071567A"/>
    <w:rsid w:val="0073385A"/>
    <w:rsid w:val="00760FCC"/>
    <w:rsid w:val="007B43A4"/>
    <w:rsid w:val="00816360"/>
    <w:rsid w:val="00830D33"/>
    <w:rsid w:val="008A504A"/>
    <w:rsid w:val="008D3346"/>
    <w:rsid w:val="00906C05"/>
    <w:rsid w:val="00912753"/>
    <w:rsid w:val="009967AD"/>
    <w:rsid w:val="009F1C1B"/>
    <w:rsid w:val="00A0378F"/>
    <w:rsid w:val="00A25A5C"/>
    <w:rsid w:val="00A2623E"/>
    <w:rsid w:val="00A70A35"/>
    <w:rsid w:val="00A82F0A"/>
    <w:rsid w:val="00AB5A92"/>
    <w:rsid w:val="00B51370"/>
    <w:rsid w:val="00B6111C"/>
    <w:rsid w:val="00C01234"/>
    <w:rsid w:val="00C42ACE"/>
    <w:rsid w:val="00C64946"/>
    <w:rsid w:val="00C92479"/>
    <w:rsid w:val="00C95D68"/>
    <w:rsid w:val="00CA7768"/>
    <w:rsid w:val="00D6392E"/>
    <w:rsid w:val="00D70211"/>
    <w:rsid w:val="00D91913"/>
    <w:rsid w:val="00E3475A"/>
    <w:rsid w:val="00E70BB9"/>
    <w:rsid w:val="00E74384"/>
    <w:rsid w:val="00ED530F"/>
    <w:rsid w:val="00EF175A"/>
    <w:rsid w:val="00F06F11"/>
    <w:rsid w:val="00F27723"/>
    <w:rsid w:val="00F52229"/>
    <w:rsid w:val="00F66BBA"/>
    <w:rsid w:val="00FA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4C3D4-97AF-4398-B5CD-3B27FBEE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4E4E4E" w:themeColor="accent1" w:themeTint="BF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969696" w:themeColor="accent3"/>
          <w:bottom w:val="nil"/>
          <w:right w:val="single" w:sz="4" w:space="0" w:color="969696" w:themeColor="accent3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69696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191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4A3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02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2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2934">
          <w:marLeft w:val="0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5076">
          <w:marLeft w:val="0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791">
          <w:marLeft w:val="0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631">
          <w:marLeft w:val="0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8927">
          <w:marLeft w:val="0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884">
          <w:marLeft w:val="0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agi\AppData\Roaming\Microsoft\Templates\Task%20Assignment%20Sheet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56A43B0-A391-4465-A267-FD07F814ED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</Template>
  <TotalTime>56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Aakash Tyagi</dc:creator>
  <cp:keywords/>
  <cp:lastModifiedBy>Stevens, Matthew James</cp:lastModifiedBy>
  <cp:revision>9</cp:revision>
  <dcterms:created xsi:type="dcterms:W3CDTF">2016-11-22T18:08:00Z</dcterms:created>
  <dcterms:modified xsi:type="dcterms:W3CDTF">2016-11-29T22:49:00Z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TC029195429991</vt:lpwstr>
  </property>
</Properties>
</file>